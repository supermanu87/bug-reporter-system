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A842C0" w:rsidRDefault="00A842C0" w:rsidP="00A842C0">
      <w:pPr>
        <w:pStyle w:val="Sottotitolo"/>
        <w:ind w:firstLine="576"/>
        <w:rPr>
          <w:b/>
          <w:noProof/>
        </w:rPr>
      </w:pPr>
      <w:r w:rsidRPr="00A842C0">
        <w:rPr>
          <w:b/>
          <w:noProof/>
        </w:rPr>
        <w:t>Bug Reporter System</w:t>
      </w:r>
    </w:p>
    <w:p w:rsidR="00032B6D" w:rsidRDefault="00032B6D" w:rsidP="00032B6D">
      <w:pPr>
        <w:pStyle w:val="Immagine"/>
        <w:jc w:val="left"/>
        <w:rPr>
          <w:noProof/>
          <w:sz w:val="36"/>
          <w:szCs w:val="36"/>
        </w:rPr>
      </w:pPr>
      <w:r w:rsidRPr="00032B6D">
        <w:rPr>
          <w:noProof/>
          <w:sz w:val="36"/>
          <w:szCs w:val="36"/>
        </w:rPr>
        <w:t>The purpose of this document is show the architecture, repository and api call definitions and examples.</w:t>
      </w:r>
    </w:p>
    <w:p w:rsidR="001D304E" w:rsidRDefault="001D304E" w:rsidP="00032B6D">
      <w:pPr>
        <w:pStyle w:val="Immagine"/>
        <w:jc w:val="left"/>
        <w:rPr>
          <w:noProof/>
          <w:sz w:val="36"/>
          <w:szCs w:val="36"/>
        </w:rPr>
      </w:pPr>
    </w:p>
    <w:p w:rsidR="001D304E" w:rsidRDefault="001D304E" w:rsidP="001D304E">
      <w:pPr>
        <w:pStyle w:val="Titolo1"/>
        <w:rPr>
          <w:noProof/>
        </w:rPr>
      </w:pPr>
      <w:r>
        <w:rPr>
          <w:noProof/>
        </w:rPr>
        <w:t>Use Stories</w:t>
      </w:r>
    </w:p>
    <w:p w:rsidR="001D304E" w:rsidRDefault="001D304E" w:rsidP="001D304E">
      <w:pPr>
        <w:pStyle w:val="NormaleWeb"/>
      </w:pPr>
    </w:p>
    <w:p w:rsidR="001D304E" w:rsidRPr="001D304E" w:rsidRDefault="001D304E" w:rsidP="001D304E">
      <w:pPr>
        <w:pStyle w:val="Immagine"/>
        <w:jc w:val="left"/>
        <w:rPr>
          <w:b/>
          <w:noProof/>
          <w:sz w:val="36"/>
          <w:szCs w:val="36"/>
        </w:rPr>
      </w:pPr>
      <w:r w:rsidRPr="001D304E">
        <w:rPr>
          <w:b/>
          <w:noProof/>
          <w:sz w:val="36"/>
          <w:szCs w:val="36"/>
        </w:rPr>
        <w:t>User Story #1</w:t>
      </w:r>
    </w:p>
    <w:p w:rsidR="001D304E" w:rsidRDefault="001D304E" w:rsidP="001D304E">
      <w:pPr>
        <w:pStyle w:val="Immagine"/>
        <w:jc w:val="left"/>
        <w:rPr>
          <w:noProof/>
          <w:sz w:val="36"/>
          <w:szCs w:val="36"/>
        </w:rPr>
      </w:pPr>
      <w:r w:rsidRPr="001D304E">
        <w:rPr>
          <w:noProof/>
          <w:sz w:val="36"/>
          <w:szCs w:val="36"/>
        </w:rPr>
        <w:t>As an Operator of "Bug-Reporter-System" I would to retrieve the list of all the bugs registered So I can evaluate how many bugs were tracked during software development</w:t>
      </w:r>
    </w:p>
    <w:p w:rsidR="001D304E" w:rsidRPr="001D304E" w:rsidRDefault="001D304E" w:rsidP="001D304E">
      <w:pPr>
        <w:pStyle w:val="Immagine"/>
        <w:jc w:val="left"/>
        <w:rPr>
          <w:noProof/>
          <w:sz w:val="36"/>
          <w:szCs w:val="36"/>
        </w:rPr>
      </w:pPr>
    </w:p>
    <w:p w:rsidR="001D304E" w:rsidRPr="001D304E" w:rsidRDefault="001D304E" w:rsidP="001D304E">
      <w:pPr>
        <w:pStyle w:val="Immagine"/>
        <w:jc w:val="left"/>
        <w:rPr>
          <w:b/>
          <w:noProof/>
          <w:sz w:val="36"/>
          <w:szCs w:val="36"/>
        </w:rPr>
      </w:pPr>
      <w:r w:rsidRPr="001D304E">
        <w:rPr>
          <w:b/>
          <w:noProof/>
          <w:sz w:val="36"/>
          <w:szCs w:val="36"/>
        </w:rPr>
        <w:t>User Story #2</w:t>
      </w:r>
    </w:p>
    <w:p w:rsidR="001D304E" w:rsidRPr="001D304E" w:rsidRDefault="001D304E" w:rsidP="001D304E">
      <w:pPr>
        <w:pStyle w:val="Immagine"/>
        <w:jc w:val="left"/>
        <w:rPr>
          <w:noProof/>
          <w:sz w:val="36"/>
          <w:szCs w:val="36"/>
        </w:rPr>
      </w:pPr>
      <w:r w:rsidRPr="001D304E">
        <w:rPr>
          <w:noProof/>
          <w:sz w:val="36"/>
          <w:szCs w:val="36"/>
        </w:rPr>
        <w:t>As an Operator of "Bug-Reporter-System" I would to retrieve a subset of bug list based on fulltext query search So I can evaluate how many specific bugs were tracked during software development</w:t>
      </w:r>
    </w:p>
    <w:p w:rsidR="001D304E" w:rsidRDefault="001D304E" w:rsidP="001D304E">
      <w:pPr>
        <w:pStyle w:val="Immagine"/>
        <w:jc w:val="left"/>
        <w:rPr>
          <w:b/>
          <w:noProof/>
          <w:sz w:val="36"/>
          <w:szCs w:val="36"/>
        </w:rPr>
      </w:pPr>
    </w:p>
    <w:p w:rsidR="001D304E" w:rsidRPr="001D304E" w:rsidRDefault="001D304E" w:rsidP="001D304E">
      <w:pPr>
        <w:pStyle w:val="Immagine"/>
        <w:jc w:val="left"/>
        <w:rPr>
          <w:b/>
          <w:noProof/>
          <w:sz w:val="36"/>
          <w:szCs w:val="36"/>
        </w:rPr>
      </w:pPr>
      <w:bookmarkStart w:id="0" w:name="_GoBack"/>
      <w:bookmarkEnd w:id="0"/>
      <w:r w:rsidRPr="001D304E">
        <w:rPr>
          <w:b/>
          <w:noProof/>
          <w:sz w:val="36"/>
          <w:szCs w:val="36"/>
        </w:rPr>
        <w:t>User Story #3</w:t>
      </w:r>
    </w:p>
    <w:p w:rsidR="001D304E" w:rsidRPr="001D304E" w:rsidRDefault="001D304E" w:rsidP="001D304E">
      <w:pPr>
        <w:pStyle w:val="Immagine"/>
        <w:jc w:val="left"/>
        <w:rPr>
          <w:noProof/>
          <w:sz w:val="36"/>
          <w:szCs w:val="36"/>
        </w:rPr>
      </w:pPr>
      <w:r w:rsidRPr="001D304E">
        <w:rPr>
          <w:noProof/>
          <w:sz w:val="36"/>
          <w:szCs w:val="36"/>
        </w:rPr>
        <w:t>As an Operator of "Bug-Reporter-System" I would to register a new software bug So I can track all the bugs during software development</w:t>
      </w:r>
    </w:p>
    <w:p w:rsidR="001D304E" w:rsidRPr="00032B6D" w:rsidRDefault="001D304E" w:rsidP="00032B6D">
      <w:pPr>
        <w:pStyle w:val="Immagine"/>
        <w:jc w:val="left"/>
        <w:rPr>
          <w:noProof/>
          <w:sz w:val="36"/>
          <w:szCs w:val="36"/>
        </w:rPr>
      </w:pPr>
    </w:p>
    <w:p w:rsidR="009350EA" w:rsidRDefault="009350EA" w:rsidP="009350EA">
      <w:pPr>
        <w:pStyle w:val="Titolo1"/>
        <w:rPr>
          <w:noProof/>
        </w:rPr>
      </w:pPr>
      <w:r>
        <w:rPr>
          <w:noProof/>
        </w:rPr>
        <w:t>Architecture</w:t>
      </w:r>
    </w:p>
    <w:p w:rsidR="00032B6D" w:rsidRDefault="00032B6D" w:rsidP="0026504D">
      <w:pPr>
        <w:pStyle w:val="Titolo1"/>
        <w:rPr>
          <w:noProof/>
          <w:lang w:bidi="it-IT"/>
        </w:rPr>
      </w:pPr>
    </w:p>
    <w:p w:rsidR="006C338A" w:rsidRDefault="006C338A" w:rsidP="0026504D">
      <w:pPr>
        <w:pStyle w:val="Titolo1"/>
        <w:rPr>
          <w:noProof/>
          <w:sz w:val="36"/>
          <w:szCs w:val="36"/>
          <w:lang w:bidi="it-IT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5724525" cy="2371725"/>
            <wp:effectExtent l="0" t="0" r="9525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8A" w:rsidRDefault="006C338A" w:rsidP="0026504D">
      <w:pPr>
        <w:pStyle w:val="Titolo1"/>
        <w:rPr>
          <w:noProof/>
          <w:sz w:val="36"/>
          <w:szCs w:val="36"/>
          <w:lang w:bidi="it-IT"/>
        </w:rPr>
      </w:pPr>
    </w:p>
    <w:p w:rsidR="00A842C0" w:rsidRDefault="00267BEF" w:rsidP="0026504D">
      <w:pPr>
        <w:pStyle w:val="Titolo1"/>
        <w:rPr>
          <w:noProof/>
        </w:rPr>
      </w:pPr>
      <w:r>
        <w:rPr>
          <w:noProof/>
          <w:lang w:bidi="it-IT"/>
        </w:rPr>
        <w:t>Repository</w:t>
      </w:r>
    </w:p>
    <w:p w:rsidR="006D3A72" w:rsidRDefault="006D3A72" w:rsidP="00267BEF">
      <w:pPr>
        <w:pStyle w:val="Immagine"/>
        <w:jc w:val="left"/>
        <w:rPr>
          <w:noProof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Source code of this application is hosted on Github, following repository url</w:t>
      </w:r>
    </w:p>
    <w:p w:rsidR="00267BEF" w:rsidRP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</w:rPr>
        <w:t>https://github.com/supermanu87/bug-reporter-system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9350EA" w:rsidRDefault="009350EA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Titolo1"/>
        <w:rPr>
          <w:noProof/>
        </w:rPr>
      </w:pPr>
      <w:r>
        <w:rPr>
          <w:noProof/>
          <w:lang w:bidi="it-IT"/>
        </w:rPr>
        <w:t>Environments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This application could be launched in development environment with docker-compose, with following command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docker-compose up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docker configuration bootstraps the full application including database and phpmyadmin client.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I</w:t>
      </w:r>
      <w:r w:rsidR="00680CF4">
        <w:rPr>
          <w:noProof/>
          <w:sz w:val="36"/>
          <w:szCs w:val="36"/>
        </w:rPr>
        <w:t>n absense of runtime errors, this is</w:t>
      </w:r>
      <w:r>
        <w:rPr>
          <w:noProof/>
          <w:sz w:val="36"/>
          <w:szCs w:val="36"/>
        </w:rPr>
        <w:t xml:space="preserve"> the </w:t>
      </w:r>
      <w:r w:rsidR="00680CF4">
        <w:rPr>
          <w:noProof/>
          <w:sz w:val="36"/>
          <w:szCs w:val="36"/>
        </w:rPr>
        <w:t xml:space="preserve">list of </w:t>
      </w:r>
      <w:r>
        <w:rPr>
          <w:noProof/>
          <w:sz w:val="36"/>
          <w:szCs w:val="36"/>
        </w:rPr>
        <w:t>containers started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  <w:lang w:eastAsia="it-IT"/>
        </w:rPr>
        <w:drawing>
          <wp:inline distT="0" distB="0" distL="0" distR="0" wp14:anchorId="2EF170EC" wp14:editId="1532A785">
            <wp:extent cx="5731510" cy="523875"/>
            <wp:effectExtent l="0" t="0" r="254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680CF4">
        <w:rPr>
          <w:b/>
          <w:noProof/>
          <w:sz w:val="36"/>
          <w:szCs w:val="36"/>
        </w:rPr>
        <w:t>bug-reporter-system-web</w:t>
      </w:r>
      <w:r>
        <w:rPr>
          <w:noProof/>
          <w:sz w:val="36"/>
          <w:szCs w:val="36"/>
        </w:rPr>
        <w:t>: it’s the web application based on Codeigniter 4.4.3 Framework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680CF4">
        <w:rPr>
          <w:b/>
          <w:noProof/>
          <w:sz w:val="36"/>
          <w:szCs w:val="36"/>
        </w:rPr>
        <w:t>phpmyadmin/phpmyadmin</w:t>
      </w:r>
      <w:r>
        <w:rPr>
          <w:noProof/>
          <w:sz w:val="36"/>
          <w:szCs w:val="36"/>
        </w:rPr>
        <w:t>: it’s the database web client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680CF4">
        <w:rPr>
          <w:b/>
          <w:noProof/>
          <w:sz w:val="36"/>
          <w:szCs w:val="36"/>
        </w:rPr>
        <w:t>mysql:5.7</w:t>
      </w:r>
      <w:r>
        <w:rPr>
          <w:noProof/>
          <w:sz w:val="36"/>
          <w:szCs w:val="36"/>
        </w:rPr>
        <w:t>: it’s the database server engine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Once all the containers are started the application is reachable to: </w:t>
      </w:r>
      <w:hyperlink r:id="rId12" w:history="1">
        <w:r w:rsidRPr="008B5062">
          <w:rPr>
            <w:rStyle w:val="Collegamentoipertestuale"/>
            <w:noProof/>
            <w:sz w:val="36"/>
            <w:szCs w:val="36"/>
          </w:rPr>
          <w:t>http://localhost</w:t>
        </w:r>
      </w:hyperlink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  <w:lang w:eastAsia="it-IT"/>
        </w:rPr>
        <w:lastRenderedPageBreak/>
        <w:drawing>
          <wp:inline distT="0" distB="0" distL="0" distR="0" wp14:anchorId="56C87CEB" wp14:editId="63B6105D">
            <wp:extent cx="5731510" cy="1543050"/>
            <wp:effectExtent l="0" t="0" r="254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Meanwhile phpmyadmin is reachable to: </w:t>
      </w:r>
      <w:hyperlink r:id="rId14" w:history="1">
        <w:r w:rsidRPr="008B5062">
          <w:rPr>
            <w:rStyle w:val="Collegamentoipertestuale"/>
            <w:noProof/>
            <w:sz w:val="36"/>
            <w:szCs w:val="36"/>
          </w:rPr>
          <w:t>http://localhost:8088</w:t>
        </w:r>
      </w:hyperlink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Regarding production environment, when a git push is executed, Google Cloud Build will pull and build the code and deploy it on Google APP Engine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This is the cloud build </w:t>
      </w:r>
      <w:r w:rsidR="00680CF4">
        <w:rPr>
          <w:noProof/>
          <w:sz w:val="36"/>
          <w:szCs w:val="36"/>
        </w:rPr>
        <w:t>configuration</w:t>
      </w:r>
      <w:r>
        <w:rPr>
          <w:noProof/>
          <w:sz w:val="36"/>
          <w:szCs w:val="36"/>
        </w:rPr>
        <w:t xml:space="preserve"> on Google Cloud</w:t>
      </w:r>
      <w:r w:rsidR="00680CF4">
        <w:rPr>
          <w:noProof/>
          <w:sz w:val="36"/>
          <w:szCs w:val="36"/>
        </w:rPr>
        <w:t xml:space="preserve"> Platform</w:t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  <w:lang w:eastAsia="it-IT"/>
        </w:rPr>
        <w:drawing>
          <wp:inline distT="0" distB="0" distL="0" distR="0" wp14:anchorId="5D8DA661" wp14:editId="3319A470">
            <wp:extent cx="5731510" cy="2223770"/>
            <wp:effectExtent l="0" t="0" r="254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  <w:r w:rsidRPr="00267BEF">
        <w:rPr>
          <w:noProof/>
          <w:sz w:val="36"/>
          <w:szCs w:val="36"/>
          <w:lang w:eastAsia="it-IT"/>
        </w:rPr>
        <w:lastRenderedPageBreak/>
        <w:drawing>
          <wp:inline distT="0" distB="0" distL="0" distR="0" wp14:anchorId="50F53B9C" wp14:editId="0630909F">
            <wp:extent cx="5731510" cy="1812290"/>
            <wp:effectExtent l="0" t="0" r="254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EF" w:rsidRDefault="00267BEF" w:rsidP="00267BEF">
      <w:pPr>
        <w:pStyle w:val="Immagine"/>
        <w:jc w:val="left"/>
        <w:rPr>
          <w:noProof/>
          <w:sz w:val="36"/>
          <w:szCs w:val="36"/>
        </w:rPr>
      </w:pPr>
    </w:p>
    <w:p w:rsidR="00267BEF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  <w:lang w:eastAsia="it-IT"/>
        </w:rPr>
        <w:drawing>
          <wp:inline distT="0" distB="0" distL="0" distR="0" wp14:anchorId="5F2E650F" wp14:editId="1DA3A930">
            <wp:extent cx="5731510" cy="1489075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In production, the web application could be reached to the following url:</w:t>
      </w:r>
    </w:p>
    <w:p w:rsidR="002441DB" w:rsidRDefault="006C47E9" w:rsidP="00267BEF">
      <w:pPr>
        <w:pStyle w:val="Immagine"/>
        <w:jc w:val="left"/>
        <w:rPr>
          <w:noProof/>
          <w:sz w:val="36"/>
          <w:szCs w:val="36"/>
        </w:rPr>
      </w:pPr>
      <w:hyperlink r:id="rId18" w:history="1">
        <w:r w:rsidR="002441DB" w:rsidRPr="008B5062">
          <w:rPr>
            <w:rStyle w:val="Collegamentoipertestuale"/>
            <w:noProof/>
            <w:sz w:val="36"/>
            <w:szCs w:val="36"/>
          </w:rPr>
          <w:t>https://bug-reporter-management.ew.r.appspot.com/</w:t>
        </w:r>
      </w:hyperlink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  <w:lang w:eastAsia="it-IT"/>
        </w:rPr>
        <w:drawing>
          <wp:inline distT="0" distB="0" distL="0" distR="0" wp14:anchorId="729EA76E" wp14:editId="4B88E53A">
            <wp:extent cx="5731510" cy="2283460"/>
            <wp:effectExtent l="0" t="0" r="2540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  <w:r w:rsidRPr="002441DB">
        <w:rPr>
          <w:noProof/>
          <w:sz w:val="36"/>
          <w:szCs w:val="36"/>
          <w:lang w:eastAsia="it-IT"/>
        </w:rPr>
        <w:lastRenderedPageBreak/>
        <w:drawing>
          <wp:inline distT="0" distB="0" distL="0" distR="0" wp14:anchorId="7B0C7889" wp14:editId="76E36F89">
            <wp:extent cx="5731510" cy="3372485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2441DB" w:rsidRDefault="002441DB" w:rsidP="002441DB">
      <w:pPr>
        <w:pStyle w:val="Titolo1"/>
        <w:rPr>
          <w:noProof/>
        </w:rPr>
      </w:pPr>
      <w:r>
        <w:rPr>
          <w:noProof/>
          <w:lang w:bidi="it-IT"/>
        </w:rPr>
        <w:t>API specification and testing</w:t>
      </w:r>
    </w:p>
    <w:p w:rsidR="002441DB" w:rsidRDefault="002441DB" w:rsidP="002441DB">
      <w:pPr>
        <w:pStyle w:val="Immagine"/>
        <w:jc w:val="left"/>
        <w:rPr>
          <w:noProof/>
          <w:sz w:val="36"/>
          <w:szCs w:val="36"/>
        </w:rPr>
      </w:pPr>
    </w:p>
    <w:p w:rsidR="001278FD" w:rsidRDefault="001278FD" w:rsidP="002441DB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The Postman Collection is structured with 2 folders based on environments “Dev” and “Prod”</w:t>
      </w:r>
    </w:p>
    <w:p w:rsidR="001278FD" w:rsidRDefault="001278FD" w:rsidP="001278FD">
      <w:pPr>
        <w:pStyle w:val="Immagine"/>
        <w:numPr>
          <w:ilvl w:val="0"/>
          <w:numId w:val="19"/>
        </w:num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Register a new bug</w:t>
      </w:r>
    </w:p>
    <w:p w:rsidR="001278FD" w:rsidRDefault="00373053" w:rsidP="001278FD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api is used in order to register a new bug</w:t>
      </w:r>
    </w:p>
    <w:p w:rsidR="00373053" w:rsidRDefault="00373053" w:rsidP="001278FD">
      <w:pPr>
        <w:pStyle w:val="Immagine"/>
        <w:jc w:val="left"/>
        <w:rPr>
          <w:noProof/>
          <w:sz w:val="36"/>
          <w:szCs w:val="36"/>
        </w:rPr>
      </w:pPr>
      <w:r w:rsidRPr="00373053">
        <w:rPr>
          <w:noProof/>
          <w:sz w:val="36"/>
          <w:szCs w:val="36"/>
          <w:lang w:eastAsia="it-IT"/>
        </w:rPr>
        <w:lastRenderedPageBreak/>
        <w:drawing>
          <wp:inline distT="0" distB="0" distL="0" distR="0" wp14:anchorId="54514678" wp14:editId="5B1B9C5D">
            <wp:extent cx="5731510" cy="2484755"/>
            <wp:effectExtent l="0" t="0" r="254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FD" w:rsidRDefault="001278FD" w:rsidP="001278FD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Request example with curl client</w:t>
      </w:r>
    </w:p>
    <w:p w:rsidR="00373053" w:rsidRDefault="00373053" w:rsidP="001278FD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curl --location 'http://localhost/api/bugs/add'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--header 'Content-Type: application/json'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--data '{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 xml:space="preserve">    "reporter_first_name": "Mario",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 xml:space="preserve">    "reporter_last_name": "Rossi",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 xml:space="preserve">    "bug_description": "fake bug"</w:t>
      </w:r>
    </w:p>
    <w:p w:rsidR="001278FD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}'</w:t>
      </w:r>
    </w:p>
    <w:p w:rsidR="002441DB" w:rsidRDefault="002441DB" w:rsidP="00267BEF">
      <w:pPr>
        <w:pStyle w:val="Immagine"/>
        <w:jc w:val="left"/>
        <w:rPr>
          <w:noProof/>
          <w:sz w:val="36"/>
          <w:szCs w:val="36"/>
        </w:rPr>
      </w:pPr>
    </w:p>
    <w:p w:rsidR="00373053" w:rsidRDefault="00373053" w:rsidP="00267BEF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Response</w:t>
      </w:r>
    </w:p>
    <w:p w:rsidR="00373053" w:rsidRDefault="00373053" w:rsidP="00267BEF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"status"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b/>
          <w:bCs/>
          <w:color w:val="0451A5"/>
          <w:sz w:val="32"/>
          <w:szCs w:val="32"/>
          <w:lang w:eastAsia="it-IT"/>
        </w:rPr>
        <w:t>true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"message"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"Bug successfully stored"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"inserted_bug"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[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"id"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"2"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"reporter_first_name"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"Mario"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"reporter_last_name"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"Rossi"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lastRenderedPageBreak/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"bug_description"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"fake bug"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"creation_date"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"2023-11-27 05:53:22"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    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],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32"/>
          <w:szCs w:val="32"/>
          <w:lang w:eastAsia="it-IT"/>
        </w:rPr>
        <w:t>"api_version"</w:t>
      </w: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32"/>
          <w:szCs w:val="32"/>
          <w:lang w:eastAsia="it-IT"/>
        </w:rPr>
        <w:t>"1.0.0"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32"/>
          <w:szCs w:val="32"/>
          <w:lang w:eastAsia="it-IT"/>
        </w:rPr>
        <w:t>}</w:t>
      </w: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Default="00373053" w:rsidP="00373053">
      <w:pPr>
        <w:pStyle w:val="Immagine"/>
        <w:numPr>
          <w:ilvl w:val="0"/>
          <w:numId w:val="19"/>
        </w:num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List of bugs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api is used to retrieve all the bugs registered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 w:rsidRPr="00373053">
        <w:rPr>
          <w:noProof/>
          <w:sz w:val="36"/>
          <w:szCs w:val="36"/>
          <w:lang w:eastAsia="it-IT"/>
        </w:rPr>
        <w:drawing>
          <wp:inline distT="0" distB="0" distL="0" distR="0" wp14:anchorId="306A7877" wp14:editId="337D5542">
            <wp:extent cx="5731510" cy="2617470"/>
            <wp:effectExtent l="0" t="0" r="254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Request example with curl client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curl --location --request GET 'http://localhost/api/bugs'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--header 'Content-Type: application/x-www-form-urlencoded' \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--data-urlencode 'query=fake'</w:t>
      </w: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Response</w:t>
      </w:r>
    </w:p>
    <w:p w:rsidR="00373053" w:rsidRDefault="00373053" w:rsidP="00267BEF">
      <w:pPr>
        <w:pStyle w:val="Immagine"/>
        <w:jc w:val="left"/>
        <w:rPr>
          <w:noProof/>
          <w:sz w:val="32"/>
          <w:szCs w:val="32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"api_version"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"1.0.0"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"bugs"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[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"1"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"reporter_first_name"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"Paolo"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"reporter_last_name"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"Rossi"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"bug_description"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"Bug #1 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"creation_date"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"27-11-2023 05:19:38"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]</w:t>
      </w: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373053" w:rsidRDefault="00373053" w:rsidP="00373053">
      <w:pPr>
        <w:pStyle w:val="Immagine"/>
        <w:numPr>
          <w:ilvl w:val="1"/>
          <w:numId w:val="22"/>
        </w:num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List of bugs with fulltext filter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This request permits to filter bug list based on filter (optional)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Request example with curl client</w:t>
      </w:r>
    </w:p>
    <w:p w:rsidR="00373053" w:rsidRDefault="00373053" w:rsidP="00373053">
      <w:pPr>
        <w:pStyle w:val="Immagine"/>
        <w:jc w:val="lef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  <w:r w:rsidRPr="00373053"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  <w:t>curl --location 'https://bug-reporter-management.ew.r.appspot.com/api/bugs?query=Mario'</w:t>
      </w: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</w:p>
    <w:p w:rsid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</w:p>
    <w:p w:rsidR="00373053" w:rsidRDefault="00373053" w:rsidP="00373053">
      <w:pPr>
        <w:shd w:val="clear" w:color="auto" w:fill="FFFFFE"/>
        <w:spacing w:before="0" w:line="270" w:lineRule="atLeast"/>
        <w:rPr>
          <w:noProof/>
          <w:sz w:val="36"/>
          <w:szCs w:val="36"/>
        </w:rPr>
      </w:pPr>
      <w:r>
        <w:rPr>
          <w:noProof/>
          <w:sz w:val="36"/>
          <w:szCs w:val="36"/>
        </w:rPr>
        <w:t>Response</w:t>
      </w:r>
    </w:p>
    <w:p w:rsidR="00373053" w:rsidRDefault="00373053" w:rsidP="00373053">
      <w:pPr>
        <w:shd w:val="clear" w:color="auto" w:fill="FFFFFE"/>
        <w:spacing w:before="0" w:line="270" w:lineRule="atLeast"/>
        <w:rPr>
          <w:noProof/>
          <w:sz w:val="36"/>
          <w:szCs w:val="36"/>
        </w:rPr>
      </w:pP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"bugs"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[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{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"id"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"1"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lastRenderedPageBreak/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"reporter_first_name"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"Mario"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"reporter_last_name"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"Rossi"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"bug_description"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"fake bug"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,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    </w:t>
      </w:r>
      <w:r w:rsidRPr="00373053">
        <w:rPr>
          <w:rFonts w:ascii="Courier New" w:eastAsia="Times New Roman" w:hAnsi="Courier New" w:cs="Courier New"/>
          <w:color w:val="A31515"/>
          <w:sz w:val="18"/>
          <w:szCs w:val="18"/>
          <w:lang w:eastAsia="it-IT"/>
        </w:rPr>
        <w:t>"creation_date"</w:t>
      </w: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: </w:t>
      </w:r>
      <w:r w:rsidRPr="00373053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"25-11-2023 17:49:56"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    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    ]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373053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:rsidR="00373053" w:rsidRPr="00373053" w:rsidRDefault="00373053" w:rsidP="00373053">
      <w:pPr>
        <w:shd w:val="clear" w:color="auto" w:fill="FFFFFE"/>
        <w:spacing w:before="0" w:line="270" w:lineRule="atLeast"/>
        <w:rPr>
          <w:rFonts w:ascii="Courier New" w:eastAsia="Times New Roman" w:hAnsi="Courier New" w:cs="Courier New"/>
          <w:color w:val="0451A5"/>
          <w:sz w:val="36"/>
          <w:szCs w:val="36"/>
          <w:lang w:eastAsia="it-IT"/>
        </w:rPr>
      </w:pPr>
    </w:p>
    <w:sectPr w:rsidR="00373053" w:rsidRPr="00373053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E9" w:rsidRDefault="006C47E9">
      <w:pPr>
        <w:spacing w:line="240" w:lineRule="auto"/>
      </w:pPr>
      <w:r>
        <w:separator/>
      </w:r>
    </w:p>
  </w:endnote>
  <w:endnote w:type="continuationSeparator" w:id="0">
    <w:p w:rsidR="006C47E9" w:rsidRDefault="006C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E9" w:rsidRDefault="006C47E9">
      <w:pPr>
        <w:spacing w:line="240" w:lineRule="auto"/>
      </w:pPr>
      <w:r>
        <w:separator/>
      </w:r>
    </w:p>
  </w:footnote>
  <w:footnote w:type="continuationSeparator" w:id="0">
    <w:p w:rsidR="006C47E9" w:rsidRDefault="006C4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83EC0"/>
    <w:multiLevelType w:val="multilevel"/>
    <w:tmpl w:val="3322037A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2880"/>
      </w:pPr>
      <w:rPr>
        <w:rFonts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F10C4"/>
    <w:multiLevelType w:val="hybridMultilevel"/>
    <w:tmpl w:val="A84872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13D23"/>
    <w:multiLevelType w:val="hybridMultilevel"/>
    <w:tmpl w:val="A84872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C5D06"/>
    <w:multiLevelType w:val="hybridMultilevel"/>
    <w:tmpl w:val="A84872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1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it-IT" w:vendorID="64" w:dllVersion="131078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C0"/>
    <w:rsid w:val="000150E9"/>
    <w:rsid w:val="00030E3C"/>
    <w:rsid w:val="00032B6D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78FD"/>
    <w:rsid w:val="00131CAB"/>
    <w:rsid w:val="001D0BD1"/>
    <w:rsid w:val="001D304E"/>
    <w:rsid w:val="001F77B8"/>
    <w:rsid w:val="002017AC"/>
    <w:rsid w:val="002359ED"/>
    <w:rsid w:val="002441DB"/>
    <w:rsid w:val="00252520"/>
    <w:rsid w:val="002625F9"/>
    <w:rsid w:val="002631F7"/>
    <w:rsid w:val="0026484A"/>
    <w:rsid w:val="0026504D"/>
    <w:rsid w:val="00267BEF"/>
    <w:rsid w:val="00276926"/>
    <w:rsid w:val="002A67C8"/>
    <w:rsid w:val="002B40B7"/>
    <w:rsid w:val="002C5D75"/>
    <w:rsid w:val="00301789"/>
    <w:rsid w:val="00325194"/>
    <w:rsid w:val="003728E3"/>
    <w:rsid w:val="0037305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1071C"/>
    <w:rsid w:val="00520AC9"/>
    <w:rsid w:val="00594254"/>
    <w:rsid w:val="005B6EB8"/>
    <w:rsid w:val="00614CAB"/>
    <w:rsid w:val="00633BC0"/>
    <w:rsid w:val="00661DE5"/>
    <w:rsid w:val="006706DE"/>
    <w:rsid w:val="00680CF4"/>
    <w:rsid w:val="0069487E"/>
    <w:rsid w:val="006A648B"/>
    <w:rsid w:val="006B0B82"/>
    <w:rsid w:val="006B7EF2"/>
    <w:rsid w:val="006C338A"/>
    <w:rsid w:val="006C3B5F"/>
    <w:rsid w:val="006C47E9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5F68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350EA"/>
    <w:rsid w:val="00943B06"/>
    <w:rsid w:val="00945864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842C0"/>
    <w:rsid w:val="00A86EAC"/>
    <w:rsid w:val="00A923E7"/>
    <w:rsid w:val="00AA661C"/>
    <w:rsid w:val="00AC2F58"/>
    <w:rsid w:val="00B369B4"/>
    <w:rsid w:val="00B53817"/>
    <w:rsid w:val="00B61F85"/>
    <w:rsid w:val="00BA3CC7"/>
    <w:rsid w:val="00BE77E1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FD42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94254"/>
  </w:style>
  <w:style w:type="paragraph" w:styleId="Titolo1">
    <w:name w:val="heading 1"/>
    <w:basedOn w:val="Normale"/>
    <w:link w:val="Titolo1Carattere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olo2">
    <w:name w:val="heading 2"/>
    <w:basedOn w:val="Normale"/>
    <w:next w:val="Normale"/>
    <w:link w:val="Titolo2Carattere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Intestazione">
    <w:name w:val="header"/>
    <w:basedOn w:val="Normale"/>
    <w:link w:val="IntestazioneCarattere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  <w:color w:val="3B3838" w:themeColor="background2" w:themeShade="40"/>
      <w:sz w:val="24"/>
    </w:rPr>
  </w:style>
  <w:style w:type="paragraph" w:styleId="Numeroelenco">
    <w:name w:val="List Number"/>
    <w:basedOn w:val="Normale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olo">
    <w:name w:val="Title"/>
    <w:basedOn w:val="Normale"/>
    <w:link w:val="TitoloCarattere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gliatabella">
    <w:name w:val="Table Grid"/>
    <w:basedOn w:val="Tabellanormale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Enfasiintensa">
    <w:name w:val="Intense Emphasis"/>
    <w:basedOn w:val="Carpredefinitoparagrafo"/>
    <w:uiPriority w:val="21"/>
    <w:qFormat/>
    <w:rPr>
      <w:i/>
      <w:iCs/>
      <w:color w:val="2B579A" w:themeColor="accent5"/>
    </w:rPr>
  </w:style>
  <w:style w:type="table" w:styleId="Tabellagriglia1chiara">
    <w:name w:val="Grid Table 1 Light"/>
    <w:basedOn w:val="Tabellanormale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Puntoelenco">
    <w:name w:val="List Bullet"/>
    <w:basedOn w:val="Normale"/>
    <w:uiPriority w:val="11"/>
    <w:qFormat/>
    <w:rsid w:val="00B61F85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1168"/>
    <w:rPr>
      <w:rFonts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648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48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48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484A"/>
    <w:rPr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D3A72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3"/>
    <w:qFormat/>
    <w:rsid w:val="006B0B82"/>
    <w:rPr>
      <w:b/>
      <w:iCs/>
      <w:color w:val="BF0000" w:themeColor="accent2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4"/>
    <w:qFormat/>
    <w:rsid w:val="00B53817"/>
    <w:rPr>
      <w:b/>
      <w:bCs/>
      <w:color w:val="2B579A" w:themeColor="accent5"/>
    </w:rPr>
  </w:style>
  <w:style w:type="paragraph" w:customStyle="1" w:styleId="Titolo1-interruzionedipagina">
    <w:name w:val="Titolo 1 - interruzione di pagina"/>
    <w:basedOn w:val="Normale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qFormat/>
    <w:rsid w:val="001073CE"/>
    <w:pPr>
      <w:jc w:val="right"/>
    </w:pPr>
  </w:style>
  <w:style w:type="paragraph" w:styleId="Bibliografia">
    <w:name w:val="Bibliography"/>
    <w:basedOn w:val="Normale"/>
    <w:next w:val="Normale"/>
    <w:uiPriority w:val="37"/>
    <w:semiHidden/>
    <w:unhideWhenUsed/>
    <w:rsid w:val="00F33B83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stodelblocco">
    <w:name w:val="Block Text"/>
    <w:basedOn w:val="Normale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33B8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33B83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F33B83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F33B83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33B83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F33B83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F33B83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F33B83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F33B83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F33B83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33B83"/>
    <w:rPr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F33B83"/>
  </w:style>
  <w:style w:type="table" w:styleId="Grigliaacolori">
    <w:name w:val="Colorful Grid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F33B83"/>
  </w:style>
  <w:style w:type="character" w:customStyle="1" w:styleId="DataCarattere">
    <w:name w:val="Data Carattere"/>
    <w:basedOn w:val="Carpredefinitoparagrafo"/>
    <w:link w:val="Data"/>
    <w:uiPriority w:val="99"/>
    <w:semiHidden/>
    <w:rsid w:val="00F33B83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33B83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F33B83"/>
    <w:pPr>
      <w:spacing w:before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F33B83"/>
  </w:style>
  <w:style w:type="character" w:styleId="Rimandonotadichiusura">
    <w:name w:val="end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33B83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33B83"/>
    <w:rPr>
      <w:szCs w:val="20"/>
    </w:rPr>
  </w:style>
  <w:style w:type="table" w:styleId="Tabellagriglia1chiara-colore2">
    <w:name w:val="Grid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2">
    <w:name w:val="Grid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F33B83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F33B83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F33B83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F33B83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3B83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F33B83"/>
    <w:rPr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94254"/>
    <w:rPr>
      <w:i/>
      <w:iCs/>
      <w:color w:val="1F4E79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F33B83"/>
  </w:style>
  <w:style w:type="paragraph" w:styleId="Elenco">
    <w:name w:val="List"/>
    <w:basedOn w:val="Normale"/>
    <w:uiPriority w:val="99"/>
    <w:semiHidden/>
    <w:unhideWhenUsed/>
    <w:rsid w:val="00F33B83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F33B83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F33B83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F33B83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F33B83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F33B83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F33B83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rsid w:val="00F33B83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2">
    <w:name w:val="List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33B83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ientronormale">
    <w:name w:val="Normal Indent"/>
    <w:basedOn w:val="Normale"/>
    <w:uiPriority w:val="99"/>
    <w:semiHidden/>
    <w:unhideWhenUsed/>
    <w:rsid w:val="00F33B83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F33B83"/>
    <w:pPr>
      <w:spacing w:before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F33B83"/>
  </w:style>
  <w:style w:type="character" w:styleId="Numeropagina">
    <w:name w:val="page number"/>
    <w:basedOn w:val="Carpredefinitoparagrafo"/>
    <w:uiPriority w:val="99"/>
    <w:semiHidden/>
    <w:unhideWhenUsed/>
    <w:rsid w:val="00F33B83"/>
  </w:style>
  <w:style w:type="character" w:styleId="Testosegnaposto">
    <w:name w:val="Placeholder Text"/>
    <w:basedOn w:val="Carpredefinitoparagrafo"/>
    <w:uiPriority w:val="99"/>
    <w:semiHidden/>
    <w:rsid w:val="00487996"/>
    <w:rPr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33B83"/>
    <w:rPr>
      <w:rFonts w:ascii="Consolas" w:hAnsi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072D27"/>
    <w:rPr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F33B83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F33B83"/>
  </w:style>
  <w:style w:type="paragraph" w:styleId="Firma">
    <w:name w:val="Signature"/>
    <w:basedOn w:val="Normale"/>
    <w:link w:val="FirmaCarattere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F33B83"/>
  </w:style>
  <w:style w:type="character" w:styleId="Enfasidelicata">
    <w:name w:val="Subtle Emphasis"/>
    <w:basedOn w:val="Carpredefinitoparagraf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F33B83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F33B83"/>
  </w:style>
  <w:style w:type="table" w:styleId="Tabellaprofessionale">
    <w:name w:val="Table Professional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F33B8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F33B8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33B83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33B83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33B83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33B83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33B83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33B83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F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bug-reporter-management.ew.r.appspot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localhost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8" TargetMode="External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isanto\AppData\Roaming\Microsoft\Templates\Benvenuto%20in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Benvenuto in Word</Template>
  <TotalTime>0</TotalTime>
  <Pages>10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2023-11-27T07:48:00Z</dcterms:created>
  <dcterms:modified xsi:type="dcterms:W3CDTF">2023-11-27T09:12:00Z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